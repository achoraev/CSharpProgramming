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9D6FA8">
        <w:t>X</w:t>
      </w:r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3"/>
        <w:jc w:val="left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3632" behindDoc="0" locked="0" layoutInCell="1" allowOverlap="1" wp14:anchorId="0735E085" wp14:editId="38F2F189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3"/>
        <w:jc w:val="left"/>
      </w:pPr>
      <w:r w:rsidRPr="00FA6EF9">
        <w:t>Example</w:t>
      </w:r>
      <w:r w:rsidR="005627F2" w:rsidRPr="00FA6EF9">
        <w:t>:</w:t>
      </w:r>
    </w:p>
    <w:p w:rsidR="00A87F6A" w:rsidRDefault="00754B1E" w:rsidP="00A87F6A">
      <w:pPr>
        <w:pStyle w:val="3"/>
        <w:jc w:val="left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2B7C217" wp14:editId="6E9DDCBF">
            <wp:simplePos x="0" y="0"/>
            <wp:positionH relativeFrom="margin">
              <wp:posOffset>1905</wp:posOffset>
            </wp:positionH>
            <wp:positionV relativeFrom="margin">
              <wp:posOffset>2120900</wp:posOffset>
            </wp:positionV>
            <wp:extent cx="2230120" cy="2228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</w:t>
      </w:r>
      <w:r w:rsidR="00872427">
        <w:rPr>
          <w:b/>
        </w:rPr>
        <w:t>5</w:t>
      </w:r>
    </w:p>
    <w:p w:rsidR="0072067D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ad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CF06DA" w:rsidRPr="00FA6EF9" w:rsidRDefault="00CF06DA" w:rsidP="00CF06DA">
      <w:pPr>
        <w:pStyle w:val="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>On the next N lines you will find exactly N numbers, separated by a space. This are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ad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ad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>between -2147483648 and 2147483647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BF5C63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E6BD98E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B361A76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of the main diagonal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7C40DC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</w:t>
            </w:r>
            <w:r w:rsidR="006C1C3F">
              <w:rPr>
                <w:rFonts w:ascii="Consolas" w:hAnsi="Consolas" w:cs="Consolas"/>
                <w:sz w:val="25"/>
                <w:szCs w:val="25"/>
              </w:rPr>
              <w:t xml:space="preserve"> 4 5 5 4 100 5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C3" w:rsidRDefault="002D03C3">
      <w:r>
        <w:separator/>
      </w:r>
    </w:p>
  </w:endnote>
  <w:endnote w:type="continuationSeparator" w:id="0">
    <w:p w:rsidR="002D03C3" w:rsidRDefault="002D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1526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15265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D03C3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C3" w:rsidRDefault="002D03C3">
      <w:r>
        <w:separator/>
      </w:r>
    </w:p>
  </w:footnote>
  <w:footnote w:type="continuationSeparator" w:id="0">
    <w:p w:rsidR="002D03C3" w:rsidRDefault="002D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D03C3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2A3B"/>
    <w:rsid w:val="002B6B03"/>
    <w:rsid w:val="002C1485"/>
    <w:rsid w:val="002C6AC0"/>
    <w:rsid w:val="002D03C3"/>
    <w:rsid w:val="002D3C8C"/>
    <w:rsid w:val="002F27CA"/>
    <w:rsid w:val="002F29B4"/>
    <w:rsid w:val="00300F95"/>
    <w:rsid w:val="003025F1"/>
    <w:rsid w:val="00315265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54B1E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0DC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427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0B2E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E359-14B6-404B-AAFF-76E3300F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Angel</cp:lastModifiedBy>
  <cp:revision>2</cp:revision>
  <cp:lastPrinted>2011-11-24T17:37:00Z</cp:lastPrinted>
  <dcterms:created xsi:type="dcterms:W3CDTF">2014-01-28T20:53:00Z</dcterms:created>
  <dcterms:modified xsi:type="dcterms:W3CDTF">2014-01-28T20:53:00Z</dcterms:modified>
</cp:coreProperties>
</file>